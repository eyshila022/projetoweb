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47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4341"/>
        <w:gridCol w:w="3528"/>
      </w:tblGrid>
      <w:tr w:rsidR="007A0F44" w:rsidRPr="00DF27D8" w:rsidTr="009E0D9B">
        <w:trPr>
          <w:trHeight w:hRule="exact" w:val="1965"/>
        </w:trPr>
        <w:tc>
          <w:tcPr>
            <w:tcW w:w="4341" w:type="dxa"/>
            <w:tcMar>
              <w:right w:w="144" w:type="dxa"/>
            </w:tcMar>
            <w:vAlign w:val="bottom"/>
          </w:tcPr>
          <w:p w:rsidR="007A0F44" w:rsidRPr="00DF27D8" w:rsidRDefault="00DF27D8" w:rsidP="00174A87">
            <w:pPr>
              <w:pStyle w:val="Ttulo"/>
              <w:rPr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27D8">
              <w:rPr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Eyshila</w:t>
            </w:r>
          </w:p>
          <w:p w:rsidR="007A0F44" w:rsidRPr="00E77F6E" w:rsidRDefault="00DF27D8" w:rsidP="00174A87">
            <w:pPr>
              <w:pStyle w:val="Subttulo"/>
              <w:rPr>
                <w:sz w:val="72"/>
                <w:szCs w:val="72"/>
              </w:rPr>
            </w:pPr>
            <w:r w:rsidRPr="00E77F6E">
              <w:rPr>
                <w:sz w:val="72"/>
                <w:szCs w:val="72"/>
              </w:rPr>
              <w:t xml:space="preserve">Vitória </w:t>
            </w:r>
          </w:p>
        </w:tc>
        <w:tc>
          <w:tcPr>
            <w:tcW w:w="3528" w:type="dxa"/>
            <w:tcMar>
              <w:left w:w="144" w:type="dxa"/>
            </w:tcMar>
            <w:vAlign w:val="bottom"/>
          </w:tcPr>
          <w:p w:rsidR="007A0F44" w:rsidRPr="009E0D9B" w:rsidRDefault="006D4F79" w:rsidP="00174A87">
            <w:pPr>
              <w:pStyle w:val="Informaesdeconta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Insira o endereço:"/>
                <w:tag w:val="Insira o endereço:"/>
                <w:id w:val="-989020281"/>
                <w:placeholder>
                  <w:docPart w:val="5FDD9568596B49BFB588B39DF8A7ECC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F27D8" w:rsidRPr="009E0D9B">
                  <w:rPr>
                    <w:rFonts w:ascii="Arial" w:hAnsi="Arial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Sergio Siqueira Macedo </w:t>
                </w:r>
              </w:sdtContent>
            </w:sdt>
            <w:r w:rsidR="007A0F44" w:rsidRPr="009E0D9B">
              <w:rPr>
                <w:rFonts w:ascii="Arial" w:hAnsi="Arial" w:cs="Arial"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7A0F44" w:rsidRPr="009E0D9B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2B125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9E0D9B" w:rsidRDefault="006D4F79" w:rsidP="00174A87">
            <w:pPr>
              <w:pStyle w:val="Informaesdeconta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Insira o telefone:"/>
                <w:tag w:val="Insira o telefone:"/>
                <w:id w:val="381135673"/>
                <w:placeholder>
                  <w:docPart w:val="224145381116460A876C8FE69B5DAB3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F27D8" w:rsidRPr="009E0D9B">
                  <w:rPr>
                    <w:rFonts w:ascii="Arial" w:hAnsi="Arial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(21) 968260331</w:t>
                </w:r>
              </w:sdtContent>
            </w:sdt>
            <w:r w:rsidR="007A0F44" w:rsidRPr="009E0D9B">
              <w:rPr>
                <w:rFonts w:ascii="Arial" w:hAnsi="Arial" w:cs="Arial"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7A0F44" w:rsidRPr="009E0D9B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BA25EE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9E0D9B" w:rsidRDefault="006D4F79" w:rsidP="00174A87">
            <w:pPr>
              <w:pStyle w:val="Informaesdeconta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Insira o email:"/>
                <w:tag w:val="Insira o email:"/>
                <w:id w:val="479813182"/>
                <w:placeholder>
                  <w:docPart w:val="519A313DEBD1434C87CCCC9B43222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F27D8" w:rsidRPr="009E0D9B">
                  <w:rPr>
                    <w:rFonts w:ascii="Arial" w:hAnsi="Arial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vitoriaeushila@gmail.com</w:t>
                </w:r>
              </w:sdtContent>
            </w:sdt>
            <w:r w:rsidR="007A0F44" w:rsidRPr="009E0D9B">
              <w:rPr>
                <w:rFonts w:ascii="Arial" w:hAnsi="Arial" w:cs="Arial"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7A0F44" w:rsidRPr="009E0D9B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F203A9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9E0D9B" w:rsidRDefault="006D4F79" w:rsidP="00174A87">
            <w:pPr>
              <w:pStyle w:val="Informaesdecontato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Insira o perfil do LinkedIn:"/>
                <w:tag w:val="Insira o perfil do LinkedIn:"/>
                <w:id w:val="-1253892234"/>
                <w:placeholder>
                  <w:docPart w:val="56376775C20845E186D71E773478DCB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E0D9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pt-BR" w:bidi="pt-B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Perfil do LinkedIn</w:t>
                </w:r>
              </w:sdtContent>
            </w:sdt>
            <w:r w:rsidR="007A0F44" w:rsidRPr="009E0D9B">
              <w:rPr>
                <w:rFonts w:ascii="Arial" w:hAnsi="Arial" w:cs="Arial"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7A0F44" w:rsidRPr="009E0D9B"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pt-BR" w:bidi="pt-B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306E64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9E0D9B" w:rsidRDefault="006D4F79" w:rsidP="00174A87">
            <w:pPr>
              <w:pStyle w:val="Informaesdecontato"/>
              <w:rPr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alias w:val="Insira o Twitter/Blog/Portfólio:"/>
                <w:tag w:val="Insira o Twitter/Blog/Portfólio:"/>
                <w:id w:val="1198669372"/>
                <w:placeholder>
                  <w:docPart w:val="19A80149A46C4A7B87001945A9C19B6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DF27D8" w:rsidRPr="009E0D9B">
                  <w:rPr>
                    <w:rFonts w:ascii="Arial" w:hAnsi="Arial" w:cs="Arial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@eyshilabento</w:t>
                </w:r>
              </w:sdtContent>
            </w:sdt>
            <w:r w:rsidR="007A0F44" w:rsidRPr="009E0D9B">
              <w:rPr>
                <w:sz w:val="24"/>
                <w:szCs w:val="24"/>
                <w:lang w:val="pt-BR" w:bidi="pt-BR"/>
              </w:rPr>
              <w:t xml:space="preserve">  </w:t>
            </w:r>
            <w:r w:rsidR="007A0F44" w:rsidRPr="009E0D9B">
              <w:rPr>
                <w:noProof/>
                <w:sz w:val="24"/>
                <w:szCs w:val="24"/>
                <w:lang w:val="pt-BR" w:bidi="pt-BR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C27322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h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E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L4yPpzuFAAA+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10"/>
        <w:gridCol w:w="8302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3D8FD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6D4F79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FDC6EAD6FA384995A0745D17F9422EB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9E0D9B">
                  <w:rPr>
                    <w:b/>
                    <w:sz w:val="44"/>
                    <w:szCs w:val="44"/>
                    <w:lang w:val="pt-BR" w:bidi="pt-BR"/>
                  </w:rPr>
                  <w:t>Objetivo</w:t>
                </w:r>
              </w:sdtContent>
            </w:sdt>
          </w:p>
        </w:tc>
      </w:tr>
    </w:tbl>
    <w:p w:rsidR="00A77B4D" w:rsidRPr="009E0D9B" w:rsidRDefault="00E77F6E" w:rsidP="007850D1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Meu Objetivo é da o meu melhor na aréa que eu for ficar , trabalhar em equipe , me desenvolver á cada dia , e ajudar no crescimento da empresa 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7"/>
        <w:gridCol w:w="8295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A2DAB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D4F79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3B7892E78F1B482B9537DF4C4B1116D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9E0D9B">
                  <w:rPr>
                    <w:sz w:val="40"/>
                    <w:szCs w:val="40"/>
                    <w:lang w:val="pt-BR" w:bidi="pt-BR"/>
                  </w:rPr>
                  <w:t>Educação</w:t>
                </w:r>
              </w:sdtContent>
            </w:sdt>
          </w:p>
        </w:tc>
      </w:tr>
    </w:tbl>
    <w:p w:rsidR="007C0E0E" w:rsidRPr="009E0D9B" w:rsidRDefault="00DF27D8" w:rsidP="00B47E1E">
      <w:pPr>
        <w:pStyle w:val="Ttulo2"/>
        <w:rPr>
          <w:rStyle w:val="nfase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sz w:val="36"/>
          <w:szCs w:val="36"/>
        </w:rPr>
        <w:t>Escolaridade</w:t>
      </w:r>
      <w:r w:rsidR="007C0E0E" w:rsidRPr="009E0D9B">
        <w:rPr>
          <w:sz w:val="36"/>
          <w:szCs w:val="36"/>
          <w:lang w:val="pt-BR" w:bidi="pt-BR"/>
        </w:rPr>
        <w:t xml:space="preserve"> </w:t>
      </w:r>
      <w:r w:rsidR="007C0E0E" w:rsidRPr="009E0D9B">
        <w:rPr>
          <w:b w:val="0"/>
          <w:color w:val="000000" w:themeColor="text1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r w:rsidRPr="009E0D9B">
        <w:rPr>
          <w:rStyle w:val="nfase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Jornalistra Rodolfo Fernantes </w:t>
      </w:r>
    </w:p>
    <w:p w:rsidR="00DF27D8" w:rsidRPr="009E0D9B" w:rsidRDefault="00DF27D8" w:rsidP="00B47E1E">
      <w:pPr>
        <w:pStyle w:val="Ttulo2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Ensino médio Completo </w:t>
      </w:r>
    </w:p>
    <w:p w:rsidR="007C0E0E" w:rsidRPr="00565B06" w:rsidRDefault="007C0E0E" w:rsidP="004F199F">
      <w:pPr>
        <w:pStyle w:val="Ttulo3"/>
      </w:pPr>
      <w:r w:rsidRPr="00565B06">
        <w:rPr>
          <w:lang w:val="pt-BR" w:bidi="pt-BR"/>
        </w:rPr>
        <w:t xml:space="preserve">  </w:t>
      </w:r>
    </w:p>
    <w:p w:rsidR="000E24AC" w:rsidRPr="00565B06" w:rsidRDefault="000E24AC" w:rsidP="007850D1"/>
    <w:p w:rsidR="007C0E0E" w:rsidRPr="009E0D9B" w:rsidRDefault="00DF27D8" w:rsidP="00B47E1E">
      <w:pPr>
        <w:pStyle w:val="Ttulo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sz w:val="36"/>
          <w:szCs w:val="36"/>
        </w:rPr>
        <w:t>Curso</w:t>
      </w:r>
      <w:r w:rsidR="007C0E0E" w:rsidRPr="009E0D9B">
        <w:rPr>
          <w:sz w:val="36"/>
          <w:szCs w:val="36"/>
          <w:lang w:val="pt-BR" w:bidi="pt-BR"/>
        </w:rPr>
        <w:t xml:space="preserve"> </w:t>
      </w:r>
      <w:r w:rsidR="007C0E0E" w:rsidRPr="00565B06">
        <w:rPr>
          <w:lang w:val="pt-BR" w:bidi="pt-BR"/>
        </w:rPr>
        <w:t xml:space="preserve">| </w:t>
      </w:r>
      <w:r w:rsidRPr="009E0D9B">
        <w:rPr>
          <w:rStyle w:val="nfas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Cursando</w:t>
      </w:r>
      <w:bookmarkStart w:id="0" w:name="_GoBack"/>
      <w:bookmarkEnd w:id="0"/>
    </w:p>
    <w:p w:rsidR="007C0E0E" w:rsidRPr="009E0D9B" w:rsidRDefault="00DF27D8" w:rsidP="004F199F">
      <w:pPr>
        <w:pStyle w:val="Ttulo3"/>
        <w:rPr>
          <w:caps w:val="0"/>
          <w:color w:val="000000" w:themeColor="text1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caps w:val="0"/>
          <w:color w:val="000000" w:themeColor="text1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E0D9B">
        <w:rPr>
          <w:caps w:val="0"/>
          <w:color w:val="000000" w:themeColor="text1"/>
          <w:sz w:val="32"/>
          <w:szCs w:val="32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ngles Basico / informatica basica</w:t>
      </w:r>
    </w:p>
    <w:p w:rsidR="00DF27D8" w:rsidRPr="00565B06" w:rsidRDefault="00DF27D8" w:rsidP="004F199F">
      <w:pPr>
        <w:pStyle w:val="Ttulo3"/>
      </w:pPr>
    </w:p>
    <w:p w:rsidR="007C0E0E" w:rsidRPr="00565B06" w:rsidRDefault="007C0E0E" w:rsidP="007C0E0E"/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3427DE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6D4F79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E7582494769140008BFE29E9C76A5045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9E0D9B">
                  <w:rPr>
                    <w:sz w:val="40"/>
                    <w:szCs w:val="40"/>
                    <w:lang w:val="pt-BR" w:bidi="pt-BR"/>
                  </w:rPr>
                  <w:t>Experiência</w:t>
                </w:r>
              </w:sdtContent>
            </w:sdt>
          </w:p>
        </w:tc>
      </w:tr>
    </w:tbl>
    <w:p w:rsidR="005E088C" w:rsidRPr="00E77F6E" w:rsidRDefault="00DF27D8" w:rsidP="00B47E1E">
      <w:pPr>
        <w:pStyle w:val="Ttulo2"/>
        <w:rPr>
          <w:sz w:val="32"/>
          <w:szCs w:val="32"/>
        </w:rPr>
      </w:pPr>
      <w:r w:rsidRPr="00E77F6E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Cabelereira </w:t>
      </w:r>
      <w:r w:rsidR="005E088C" w:rsidRPr="00E77F6E">
        <w:rPr>
          <w:b w:val="0"/>
          <w:color w:val="000000" w:themeColor="text1"/>
          <w:sz w:val="32"/>
          <w:szCs w:val="32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E088C" w:rsidRPr="00565B06" w:rsidRDefault="005E088C" w:rsidP="004F199F">
      <w:pPr>
        <w:pStyle w:val="Ttulo3"/>
      </w:pPr>
    </w:p>
    <w:p w:rsidR="005E088C" w:rsidRPr="00565B06" w:rsidRDefault="005E088C" w:rsidP="00DF27D8">
      <w:pPr>
        <w:pStyle w:val="Ttulo2"/>
      </w:pPr>
    </w:p>
    <w:p w:rsidR="005E088C" w:rsidRPr="00565B06" w:rsidRDefault="005E088C" w:rsidP="005E088C"/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252E8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6D4F79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0626BE757A7D45E3A08FB1905680344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9E0D9B">
                  <w:rPr>
                    <w:sz w:val="40"/>
                    <w:szCs w:val="40"/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120"/>
        <w:gridCol w:w="4186"/>
      </w:tblGrid>
      <w:tr w:rsidR="00143224" w:rsidRPr="00565B06" w:rsidTr="00565B06">
        <w:tc>
          <w:tcPr>
            <w:tcW w:w="4320" w:type="dxa"/>
          </w:tcPr>
          <w:p w:rsidR="00143224" w:rsidRPr="009E0D9B" w:rsidRDefault="00DF27D8" w:rsidP="00565B06">
            <w:pPr>
              <w:pStyle w:val="Commarcadores"/>
              <w:spacing w:after="80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0D9B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Sou muito prestativa </w:t>
            </w:r>
          </w:p>
          <w:p w:rsidR="00316CE4" w:rsidRPr="00565B06" w:rsidRDefault="00DF27D8" w:rsidP="00316CE4">
            <w:pPr>
              <w:pStyle w:val="Commarcadores"/>
              <w:spacing w:after="80"/>
            </w:pPr>
            <w:r w:rsidRPr="009E0D9B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Gosto de trablhar </w:t>
            </w:r>
            <w:r w:rsidR="00E77F6E" w:rsidRPr="009E0D9B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 Equipe</w:t>
            </w:r>
            <w:r w:rsidR="00E77F6E" w:rsidRPr="009E0D9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9E0D9B" w:rsidRDefault="00E77F6E" w:rsidP="00565B06">
            <w:pPr>
              <w:pStyle w:val="Commarcadores"/>
              <w:spacing w:after="80"/>
              <w:ind w:left="235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0D9B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 um pouco timida</w:t>
            </w:r>
          </w:p>
          <w:p w:rsidR="00F904FC" w:rsidRPr="009E0D9B" w:rsidRDefault="00E77F6E" w:rsidP="00565B06">
            <w:pPr>
              <w:pStyle w:val="Commarcadores"/>
              <w:spacing w:after="80"/>
              <w:ind w:left="235"/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0D9B">
              <w:rPr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Não sou muito comunicativa </w:t>
            </w:r>
          </w:p>
          <w:p w:rsidR="00F904FC" w:rsidRPr="00565B06" w:rsidRDefault="00F904FC" w:rsidP="00E77F6E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2"/>
        <w:gridCol w:w="8290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7CD14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q10hAAADh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AC7C34" w:rsidP="00AD6216">
            <w:pPr>
              <w:pStyle w:val="Ttulo1"/>
              <w:outlineLvl w:val="0"/>
            </w:pPr>
          </w:p>
        </w:tc>
      </w:tr>
    </w:tbl>
    <w:p w:rsidR="007A0F44" w:rsidRDefault="007A0F44" w:rsidP="00316CE4">
      <w:pPr>
        <w:rPr>
          <w:rFonts w:ascii="Arial" w:hAnsi="Arial" w:cs="Arial"/>
          <w:sz w:val="32"/>
          <w:szCs w:val="32"/>
        </w:rPr>
      </w:pPr>
    </w:p>
    <w:p w:rsidR="00E77F6E" w:rsidRPr="009E0D9B" w:rsidRDefault="00E77F6E" w:rsidP="00316CE4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D9B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Cidade: Rio de janeiro</w:t>
      </w:r>
    </w:p>
    <w:sectPr w:rsidR="00E77F6E" w:rsidRPr="009E0D9B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F79" w:rsidRDefault="006D4F79" w:rsidP="00F534FB">
      <w:pPr>
        <w:spacing w:after="0"/>
      </w:pPr>
      <w:r>
        <w:separator/>
      </w:r>
    </w:p>
  </w:endnote>
  <w:endnote w:type="continuationSeparator" w:id="0">
    <w:p w:rsidR="006D4F79" w:rsidRDefault="006D4F7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F79" w:rsidRDefault="006D4F79" w:rsidP="00F534FB">
      <w:pPr>
        <w:spacing w:after="0"/>
      </w:pPr>
      <w:r>
        <w:separator/>
      </w:r>
    </w:p>
  </w:footnote>
  <w:footnote w:type="continuationSeparator" w:id="0">
    <w:p w:rsidR="006D4F79" w:rsidRDefault="006D4F7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761787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D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267F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D4F7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0D9B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27D8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1D86"/>
    <w:rsid w:val="00E61FB1"/>
    <w:rsid w:val="00E63862"/>
    <w:rsid w:val="00E665C1"/>
    <w:rsid w:val="00E72DA3"/>
    <w:rsid w:val="00E77F6E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DD9568596B49BFB588B39DF8A7EC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9D360-C79A-4933-BAF7-62959ECC87D1}"/>
      </w:docPartPr>
      <w:docPartBody>
        <w:p w:rsidR="00000000" w:rsidRDefault="000A65BA">
          <w:pPr>
            <w:pStyle w:val="5FDD9568596B49BFB588B39DF8A7ECC4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224145381116460A876C8FE69B5DA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B2731-88C4-4BFD-9AE6-DF33D235708B}"/>
      </w:docPartPr>
      <w:docPartBody>
        <w:p w:rsidR="00000000" w:rsidRDefault="000A65BA">
          <w:pPr>
            <w:pStyle w:val="224145381116460A876C8FE69B5DAB3E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519A313DEBD1434C87CCCC9B432220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E4E0C-97C8-4F9D-B6B8-EC43FFCD525C}"/>
      </w:docPartPr>
      <w:docPartBody>
        <w:p w:rsidR="00000000" w:rsidRDefault="000A65BA">
          <w:pPr>
            <w:pStyle w:val="519A313DEBD1434C87CCCC9B43222031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56376775C20845E186D71E773478DC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7115C-1D55-4DD2-9604-20FE880AE199}"/>
      </w:docPartPr>
      <w:docPartBody>
        <w:p w:rsidR="00000000" w:rsidRDefault="000A65BA">
          <w:pPr>
            <w:pStyle w:val="56376775C20845E186D71E773478DCBB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19A80149A46C4A7B87001945A9C19B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C86CB3-02E1-47B6-8C8C-5490FB28F8BA}"/>
      </w:docPartPr>
      <w:docPartBody>
        <w:p w:rsidR="00000000" w:rsidRDefault="000A65BA">
          <w:pPr>
            <w:pStyle w:val="19A80149A46C4A7B87001945A9C19B61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FDC6EAD6FA384995A0745D17F9422E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B4A5E-AF9C-4DA2-8898-4E1F2819900E}"/>
      </w:docPartPr>
      <w:docPartBody>
        <w:p w:rsidR="00000000" w:rsidRDefault="000A65BA">
          <w:pPr>
            <w:pStyle w:val="FDC6EAD6FA384995A0745D17F9422EB1"/>
          </w:pPr>
          <w:r w:rsidRPr="00D85CA4">
            <w:rPr>
              <w:lang w:bidi="pt-BR"/>
            </w:rPr>
            <w:t>Objetivo</w:t>
          </w:r>
        </w:p>
      </w:docPartBody>
    </w:docPart>
    <w:docPart>
      <w:docPartPr>
        <w:name w:val="3B7892E78F1B482B9537DF4C4B111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00964A-9F80-44F4-8B0D-BC46C3024BF2}"/>
      </w:docPartPr>
      <w:docPartBody>
        <w:p w:rsidR="00000000" w:rsidRDefault="000A65BA">
          <w:pPr>
            <w:pStyle w:val="3B7892E78F1B482B9537DF4C4B1116DC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E7582494769140008BFE29E9C76A50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7B025-6A44-4848-96ED-6F4DDEB3C12B}"/>
      </w:docPartPr>
      <w:docPartBody>
        <w:p w:rsidR="00000000" w:rsidRDefault="000A65BA">
          <w:pPr>
            <w:pStyle w:val="E7582494769140008BFE29E9C76A5045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0626BE757A7D45E3A08FB190568034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54D41-24CA-4F45-BE2E-579BAFE48007}"/>
      </w:docPartPr>
      <w:docPartBody>
        <w:p w:rsidR="00000000" w:rsidRDefault="000A65BA">
          <w:pPr>
            <w:pStyle w:val="0626BE757A7D45E3A08FB1905680344D"/>
          </w:pPr>
          <w:r w:rsidRPr="00565B0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80"/>
    <w:rsid w:val="000A65BA"/>
    <w:rsid w:val="008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112E27455A46D5B2F7D35D948D5456">
    <w:name w:val="43112E27455A46D5B2F7D35D948D5456"/>
  </w:style>
  <w:style w:type="paragraph" w:customStyle="1" w:styleId="7E480690E1F74E0B8B1F8B84513B4894">
    <w:name w:val="7E480690E1F74E0B8B1F8B84513B4894"/>
  </w:style>
  <w:style w:type="paragraph" w:customStyle="1" w:styleId="5FDD9568596B49BFB588B39DF8A7ECC4">
    <w:name w:val="5FDD9568596B49BFB588B39DF8A7ECC4"/>
  </w:style>
  <w:style w:type="paragraph" w:customStyle="1" w:styleId="224145381116460A876C8FE69B5DAB3E">
    <w:name w:val="224145381116460A876C8FE69B5DAB3E"/>
  </w:style>
  <w:style w:type="paragraph" w:customStyle="1" w:styleId="519A313DEBD1434C87CCCC9B43222031">
    <w:name w:val="519A313DEBD1434C87CCCC9B43222031"/>
  </w:style>
  <w:style w:type="paragraph" w:customStyle="1" w:styleId="56376775C20845E186D71E773478DCBB">
    <w:name w:val="56376775C20845E186D71E773478DCBB"/>
  </w:style>
  <w:style w:type="paragraph" w:customStyle="1" w:styleId="19A80149A46C4A7B87001945A9C19B61">
    <w:name w:val="19A80149A46C4A7B87001945A9C19B61"/>
  </w:style>
  <w:style w:type="paragraph" w:customStyle="1" w:styleId="FDC6EAD6FA384995A0745D17F9422EB1">
    <w:name w:val="FDC6EAD6FA384995A0745D17F9422EB1"/>
  </w:style>
  <w:style w:type="paragraph" w:customStyle="1" w:styleId="D8B889D6728F4769A929D574C24F11F7">
    <w:name w:val="D8B889D6728F4769A929D574C24F11F7"/>
  </w:style>
  <w:style w:type="paragraph" w:customStyle="1" w:styleId="3B7892E78F1B482B9537DF4C4B1116DC">
    <w:name w:val="3B7892E78F1B482B9537DF4C4B1116DC"/>
  </w:style>
  <w:style w:type="paragraph" w:customStyle="1" w:styleId="DB6962D94FA849A992A383BB980F8F99">
    <w:name w:val="DB6962D94FA849A992A383BB980F8F99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3AF5DDC5588422DB9A639EB149410B2">
    <w:name w:val="F3AF5DDC5588422DB9A639EB149410B2"/>
  </w:style>
  <w:style w:type="paragraph" w:customStyle="1" w:styleId="20FFB86E3F624AC2A10A63BC5382DF76">
    <w:name w:val="20FFB86E3F624AC2A10A63BC5382DF76"/>
  </w:style>
  <w:style w:type="paragraph" w:customStyle="1" w:styleId="B51E0D9CC31F4CA3880CFF7DA4DC2606">
    <w:name w:val="B51E0D9CC31F4CA3880CFF7DA4DC2606"/>
  </w:style>
  <w:style w:type="paragraph" w:customStyle="1" w:styleId="58FF5756D061422E84ADBE6D11C76487">
    <w:name w:val="58FF5756D061422E84ADBE6D11C76487"/>
  </w:style>
  <w:style w:type="paragraph" w:customStyle="1" w:styleId="7D4368E3F72E467FABA0E7F9885F84CA">
    <w:name w:val="7D4368E3F72E467FABA0E7F9885F84CA"/>
  </w:style>
  <w:style w:type="paragraph" w:customStyle="1" w:styleId="5ECCA8727EE645E68062B56211668946">
    <w:name w:val="5ECCA8727EE645E68062B56211668946"/>
  </w:style>
  <w:style w:type="paragraph" w:customStyle="1" w:styleId="369D43D4C92C4099A8C7289FC5A0B53B">
    <w:name w:val="369D43D4C92C4099A8C7289FC5A0B53B"/>
  </w:style>
  <w:style w:type="paragraph" w:customStyle="1" w:styleId="573FB6CEAB7E4C5898E9C7C3A9BD11EF">
    <w:name w:val="573FB6CEAB7E4C5898E9C7C3A9BD11EF"/>
  </w:style>
  <w:style w:type="paragraph" w:customStyle="1" w:styleId="962F6B03442D4DD291FA383E8518835B">
    <w:name w:val="962F6B03442D4DD291FA383E8518835B"/>
  </w:style>
  <w:style w:type="paragraph" w:customStyle="1" w:styleId="E7582494769140008BFE29E9C76A5045">
    <w:name w:val="E7582494769140008BFE29E9C76A5045"/>
  </w:style>
  <w:style w:type="paragraph" w:customStyle="1" w:styleId="EDA18A07E63240BEBEF3F679F12BD8DB">
    <w:name w:val="EDA18A07E63240BEBEF3F679F12BD8DB"/>
  </w:style>
  <w:style w:type="paragraph" w:customStyle="1" w:styleId="501E21F8000F47AA90775F975DB007EC">
    <w:name w:val="501E21F8000F47AA90775F975DB007EC"/>
  </w:style>
  <w:style w:type="paragraph" w:customStyle="1" w:styleId="D0F584DAA9934D1E8627EBA0BD06C745">
    <w:name w:val="D0F584DAA9934D1E8627EBA0BD06C745"/>
  </w:style>
  <w:style w:type="paragraph" w:customStyle="1" w:styleId="FBA618177A11425CAA9EB3A1B10BE431">
    <w:name w:val="FBA618177A11425CAA9EB3A1B10BE431"/>
  </w:style>
  <w:style w:type="paragraph" w:customStyle="1" w:styleId="D35DE9AB24064B6FBB16974A1B0B255E">
    <w:name w:val="D35DE9AB24064B6FBB16974A1B0B255E"/>
  </w:style>
  <w:style w:type="paragraph" w:customStyle="1" w:styleId="8B7E11157FD64EA488565CB71832EA13">
    <w:name w:val="8B7E11157FD64EA488565CB71832EA13"/>
  </w:style>
  <w:style w:type="paragraph" w:customStyle="1" w:styleId="10D90D5EF4664676B6256F33538D7F77">
    <w:name w:val="10D90D5EF4664676B6256F33538D7F77"/>
  </w:style>
  <w:style w:type="paragraph" w:customStyle="1" w:styleId="6537C6C75C3746C0ACA0ADD5D95FD9FA">
    <w:name w:val="6537C6C75C3746C0ACA0ADD5D95FD9FA"/>
  </w:style>
  <w:style w:type="paragraph" w:customStyle="1" w:styleId="8D49525EB2844DF6BF195FA5F0A2EFE9">
    <w:name w:val="8D49525EB2844DF6BF195FA5F0A2EFE9"/>
  </w:style>
  <w:style w:type="paragraph" w:customStyle="1" w:styleId="E6488619780048CB8C125C9D6984E4F6">
    <w:name w:val="E6488619780048CB8C125C9D6984E4F6"/>
  </w:style>
  <w:style w:type="paragraph" w:customStyle="1" w:styleId="0626BE757A7D45E3A08FB1905680344D">
    <w:name w:val="0626BE757A7D45E3A08FB1905680344D"/>
  </w:style>
  <w:style w:type="paragraph" w:customStyle="1" w:styleId="F1EEDA49DD6C450B988C3C5DE3C5B60C">
    <w:name w:val="F1EEDA49DD6C450B988C3C5DE3C5B60C"/>
  </w:style>
  <w:style w:type="paragraph" w:customStyle="1" w:styleId="2F7EB979FED54BD7BDD7BEE8052A2446">
    <w:name w:val="2F7EB979FED54BD7BDD7BEE8052A2446"/>
  </w:style>
  <w:style w:type="paragraph" w:customStyle="1" w:styleId="929422EFB047469D87FFF07ED5290A14">
    <w:name w:val="929422EFB047469D87FFF07ED5290A14"/>
  </w:style>
  <w:style w:type="paragraph" w:customStyle="1" w:styleId="0302121C72004B538C4123A32679CB58">
    <w:name w:val="0302121C72004B538C4123A32679CB58"/>
  </w:style>
  <w:style w:type="paragraph" w:customStyle="1" w:styleId="CE7CC84DEDF845D1AA643B8279145DE9">
    <w:name w:val="CE7CC84DEDF845D1AA643B8279145DE9"/>
  </w:style>
  <w:style w:type="paragraph" w:customStyle="1" w:styleId="40BADAC050004E39A85AE9015E6FF2E4">
    <w:name w:val="40BADAC050004E39A85AE9015E6FF2E4"/>
  </w:style>
  <w:style w:type="paragraph" w:customStyle="1" w:styleId="98B780776F8947E8BD5A24ECB5622462">
    <w:name w:val="98B780776F8947E8BD5A24ECB5622462"/>
  </w:style>
  <w:style w:type="paragraph" w:customStyle="1" w:styleId="5AC982FF0A624D9D8DB613E8E3341281">
    <w:name w:val="5AC982FF0A624D9D8DB613E8E3341281"/>
    <w:rsid w:val="00841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Sergio Siqueira Macedo </CompanyAddress>
  <CompanyPhone>(21) 968260331</CompanyPhone>
  <CompanyFax/>
  <CompanyEmail>vitoriaeushila@gmail.com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2022-09-08T19:29:00Z</dcterms:created>
  <dcterms:modified xsi:type="dcterms:W3CDTF">2022-09-08T19:29:00Z</dcterms:modified>
  <cp:category/>
  <cp:contentStatus>@eyshilabento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